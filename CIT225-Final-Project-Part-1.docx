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97AB4" w14:textId="1EA797DC" w:rsidR="00E614DD" w:rsidRDefault="00301D88">
      <w:pPr>
        <w:pStyle w:val="NoSpacing"/>
      </w:pPr>
      <w:r>
        <w:t>Lesliee Cruz</w:t>
      </w:r>
    </w:p>
    <w:p w14:paraId="79B51232" w14:textId="590B40DF" w:rsidR="00E614DD" w:rsidRDefault="00301D88">
      <w:pPr>
        <w:pStyle w:val="NoSpacing"/>
      </w:pPr>
      <w:r>
        <w:t>CIT 225</w:t>
      </w:r>
    </w:p>
    <w:p w14:paraId="3287FAF5" w14:textId="719B9766" w:rsidR="00E614DD" w:rsidRDefault="00301D88">
      <w:pPr>
        <w:pStyle w:val="NoSpacing"/>
      </w:pPr>
      <w:r>
        <w:t>11/22/2021</w:t>
      </w:r>
    </w:p>
    <w:p w14:paraId="25B346F9" w14:textId="50C191C1" w:rsidR="00E614DD" w:rsidRDefault="00711054" w:rsidP="00711054">
      <w:pPr>
        <w:pStyle w:val="Title"/>
      </w:pPr>
      <w:r w:rsidRPr="00711054">
        <w:t>Final Project Part 1</w:t>
      </w:r>
    </w:p>
    <w:p w14:paraId="5D931503" w14:textId="5F31A66A" w:rsidR="00A87B82" w:rsidRDefault="00711054" w:rsidP="00711054">
      <w:r>
        <w:t>Nam</w:t>
      </w:r>
      <w:r w:rsidR="00A87B82">
        <w:t>e of the project: I-Balance</w:t>
      </w:r>
    </w:p>
    <w:p w14:paraId="0ECA240D" w14:textId="7E0D619E" w:rsidR="00390813" w:rsidRDefault="00390813" w:rsidP="00711054">
      <w:r>
        <w:t xml:space="preserve">I-Balance is a web application that helps students to create balance in their lives. This web application includes the option to add tasks for four categories, Physical, </w:t>
      </w:r>
      <w:r w:rsidR="00B54E7A">
        <w:t xml:space="preserve">spiritual, </w:t>
      </w:r>
      <w:proofErr w:type="gramStart"/>
      <w:r w:rsidR="00B54E7A">
        <w:t>social</w:t>
      </w:r>
      <w:proofErr w:type="gramEnd"/>
      <w:r w:rsidR="00B54E7A">
        <w:t xml:space="preserve"> and intellectual. This app will include a weekly and daily calendar to add tasks of each one of the categories.</w:t>
      </w:r>
      <w:r w:rsidR="007C666F">
        <w:t xml:space="preserve"> </w:t>
      </w:r>
      <w:r w:rsidR="00DC2236">
        <w:t>You can create an account and add tasks.</w:t>
      </w:r>
    </w:p>
    <w:p w14:paraId="0A2648AA" w14:textId="4A01EEDD" w:rsidR="00DC2236" w:rsidRDefault="00DC2236" w:rsidP="00711054">
      <w:r>
        <w:rPr>
          <w:noProof/>
        </w:rPr>
        <w:drawing>
          <wp:inline distT="0" distB="0" distL="0" distR="0" wp14:anchorId="473580C8" wp14:editId="68BB41E5">
            <wp:extent cx="4463358" cy="3308416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6740" cy="33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6818" w14:textId="77777777" w:rsidR="00B54E7A" w:rsidRDefault="00B54E7A" w:rsidP="00711054"/>
    <w:p w14:paraId="130E9423" w14:textId="342D0CEE" w:rsidR="00E614DD" w:rsidRDefault="00E614DD">
      <w:pPr>
        <w:pStyle w:val="Bibliography"/>
      </w:pPr>
    </w:p>
    <w:sectPr w:rsidR="00E614DD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4DE8D" w14:textId="77777777" w:rsidR="00301D88" w:rsidRDefault="00301D88">
      <w:pPr>
        <w:spacing w:line="240" w:lineRule="auto"/>
      </w:pPr>
      <w:r>
        <w:separator/>
      </w:r>
    </w:p>
  </w:endnote>
  <w:endnote w:type="continuationSeparator" w:id="0">
    <w:p w14:paraId="4A2EA91A" w14:textId="77777777" w:rsidR="00301D88" w:rsidRDefault="00301D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7C785" w14:textId="77777777" w:rsidR="00301D88" w:rsidRDefault="00301D88">
      <w:pPr>
        <w:spacing w:line="240" w:lineRule="auto"/>
      </w:pPr>
      <w:r>
        <w:separator/>
      </w:r>
    </w:p>
  </w:footnote>
  <w:footnote w:type="continuationSeparator" w:id="0">
    <w:p w14:paraId="1A035E01" w14:textId="77777777" w:rsidR="00301D88" w:rsidRDefault="00301D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272C2" w14:textId="77777777" w:rsidR="00E614DD" w:rsidRDefault="00DC2236">
    <w:pPr>
      <w:pStyle w:val="Header"/>
    </w:pPr>
    <w:sdt>
      <w:sdtPr>
        <w:alias w:val="Last Name:"/>
        <w:tag w:val="Last Name:"/>
        <w:id w:val="343136273"/>
        <w:placeholder/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1D096" w14:textId="777CA73F" w:rsidR="00E614DD" w:rsidRDefault="00301D88">
    <w:pPr>
      <w:pStyle w:val="Header"/>
    </w:pPr>
    <w:r>
      <w:t>Cruz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88"/>
    <w:rsid w:val="00040CBB"/>
    <w:rsid w:val="000B78C8"/>
    <w:rsid w:val="001463B2"/>
    <w:rsid w:val="001F62C0"/>
    <w:rsid w:val="00245E02"/>
    <w:rsid w:val="00301D88"/>
    <w:rsid w:val="00353B66"/>
    <w:rsid w:val="00390813"/>
    <w:rsid w:val="004A2675"/>
    <w:rsid w:val="004F7139"/>
    <w:rsid w:val="00691EC1"/>
    <w:rsid w:val="00711054"/>
    <w:rsid w:val="007C53FB"/>
    <w:rsid w:val="007C666F"/>
    <w:rsid w:val="008B7D18"/>
    <w:rsid w:val="008F1F97"/>
    <w:rsid w:val="008F4052"/>
    <w:rsid w:val="009D4EB3"/>
    <w:rsid w:val="00A87B82"/>
    <w:rsid w:val="00B13D1B"/>
    <w:rsid w:val="00B54E7A"/>
    <w:rsid w:val="00B818DF"/>
    <w:rsid w:val="00C00A34"/>
    <w:rsid w:val="00D52117"/>
    <w:rsid w:val="00DB0D39"/>
    <w:rsid w:val="00DC2236"/>
    <w:rsid w:val="00E14005"/>
    <w:rsid w:val="00E614DD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EC353"/>
  <w15:chartTrackingRefBased/>
  <w15:docId w15:val="{7AD8A9B9-2C55-4137-91E3-22ACAACA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sliee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53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Lesliee</dc:creator>
  <cp:keywords/>
  <dc:description/>
  <cp:lastModifiedBy>Cruz Ceron, Lesliee</cp:lastModifiedBy>
  <cp:revision>1</cp:revision>
  <dcterms:created xsi:type="dcterms:W3CDTF">2021-11-23T04:54:00Z</dcterms:created>
  <dcterms:modified xsi:type="dcterms:W3CDTF">2021-11-23T05:47:00Z</dcterms:modified>
  <cp:version/>
</cp:coreProperties>
</file>